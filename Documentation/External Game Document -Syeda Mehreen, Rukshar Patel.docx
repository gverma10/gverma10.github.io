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E1D56" w:rsidRDefault="00545B6B" w:rsidP="009A690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E920F3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sdtContent>
                </w:sdt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6C65B5" w:rsidP="006C65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Arcade Game Final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545B6B" w:rsidP="00794FF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94FF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Documentation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794FFE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E920F3" w:rsidP="00794FFE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By: Syeda Mehreen , Rukshar Patel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794FFE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2ED340" wp14:editId="716B3E99">
                    <wp:simplePos x="0" y="0"/>
                    <wp:positionH relativeFrom="column">
                      <wp:posOffset>1781174</wp:posOffset>
                    </wp:positionH>
                    <wp:positionV relativeFrom="paragraph">
                      <wp:posOffset>-5723255</wp:posOffset>
                    </wp:positionV>
                    <wp:extent cx="2543175" cy="1152525"/>
                    <wp:effectExtent l="0" t="0" r="28575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43175" cy="1152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E920F3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3EB559BD" wp14:editId="4E406E3E">
                                      <wp:extent cx="1372938" cy="752475"/>
                                      <wp:effectExtent l="0" t="0" r="0" b="0"/>
                                      <wp:docPr id="23" name="Pictur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1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77738" cy="755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8D21E69" wp14:editId="4FE56C79">
                                      <wp:extent cx="975445" cy="504273"/>
                                      <wp:effectExtent l="0" t="0" r="0" b="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Picture2.pn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5445" cy="5042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2ED3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25pt;margin-top:-450.65pt;width:200.2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">
                    <v:textbox>
                      <w:txbxContent>
                        <w:p w:rsidR="003E1D56" w:rsidRDefault="00E920F3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3EB559BD" wp14:editId="4E406E3E">
                                <wp:extent cx="1372938" cy="752475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1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7738" cy="75510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18D21E69" wp14:editId="4FE56C79">
                                <wp:extent cx="975445" cy="504273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2.pn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75445" cy="5042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6C65B5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17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794FFE"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399522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3F50" w:rsidRDefault="00F33F50">
          <w:pPr>
            <w:pStyle w:val="TOCHeading"/>
          </w:pPr>
          <w:r>
            <w:t>Table of Contents</w:t>
          </w:r>
        </w:p>
        <w:p w:rsidR="008666BE" w:rsidRDefault="00F33F5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392046" w:history="1">
            <w:r w:rsidR="008666BE" w:rsidRPr="00B32E70">
              <w:rPr>
                <w:rStyle w:val="Hyperlink"/>
                <w:noProof/>
              </w:rPr>
              <w:t>Version History</w:t>
            </w:r>
            <w:r w:rsidR="008666BE">
              <w:rPr>
                <w:noProof/>
                <w:webHidden/>
              </w:rPr>
              <w:tab/>
            </w:r>
            <w:r w:rsidR="008666BE">
              <w:rPr>
                <w:noProof/>
                <w:webHidden/>
              </w:rPr>
              <w:fldChar w:fldCharType="begin"/>
            </w:r>
            <w:r w:rsidR="008666BE">
              <w:rPr>
                <w:noProof/>
                <w:webHidden/>
              </w:rPr>
              <w:instrText xml:space="preserve"> PAGEREF _Toc427392046 \h </w:instrText>
            </w:r>
            <w:r w:rsidR="008666BE">
              <w:rPr>
                <w:noProof/>
                <w:webHidden/>
              </w:rPr>
            </w:r>
            <w:r w:rsidR="008666BE">
              <w:rPr>
                <w:noProof/>
                <w:webHidden/>
              </w:rPr>
              <w:fldChar w:fldCharType="separate"/>
            </w:r>
            <w:r w:rsidR="008666BE">
              <w:rPr>
                <w:noProof/>
                <w:webHidden/>
              </w:rPr>
              <w:t>3</w:t>
            </w:r>
            <w:r w:rsidR="008666BE"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47" w:history="1">
            <w:r w:rsidRPr="00B32E70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48" w:history="1">
            <w:r w:rsidRPr="00B32E70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49" w:history="1">
            <w:r w:rsidRPr="00B32E70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0" w:history="1">
            <w:r w:rsidRPr="00B32E70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1" w:history="1">
            <w:r w:rsidRPr="00B32E70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2" w:history="1">
            <w:r w:rsidRPr="00B32E70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3" w:history="1">
            <w:r w:rsidRPr="00B32E70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4" w:history="1">
            <w:r w:rsidRPr="00B32E70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5" w:history="1">
            <w:r w:rsidRPr="00B32E70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6" w:history="1">
            <w:r w:rsidRPr="00B32E70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7" w:history="1">
            <w:r w:rsidRPr="00B32E70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8" w:history="1">
            <w:r w:rsidRPr="00B32E70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59" w:history="1">
            <w:r w:rsidRPr="00B32E70">
              <w:rPr>
                <w:rStyle w:val="Hyperlink"/>
                <w:noProof/>
              </w:rPr>
              <w:t>Cheat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60" w:history="1">
            <w:r w:rsidRPr="00B32E70">
              <w:rPr>
                <w:rStyle w:val="Hyperlink"/>
                <w:noProof/>
              </w:rPr>
              <w:t>Design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61" w:history="1">
            <w:r w:rsidRPr="00B32E70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62" w:history="1">
            <w:r w:rsidRPr="00B32E70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63" w:history="1">
            <w:r w:rsidRPr="00B32E70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BE" w:rsidRDefault="008666B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7392064" w:history="1">
            <w:r w:rsidRPr="00B32E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50" w:rsidRDefault="00F33F50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F33F50">
      <w:pPr>
        <w:pStyle w:val="Heading1"/>
      </w:pPr>
      <w:bookmarkStart w:id="0" w:name="_Toc427392046"/>
      <w:r>
        <w:lastRenderedPageBreak/>
        <w:t>Version History</w:t>
      </w:r>
      <w:bookmarkEnd w:id="0"/>
    </w:p>
    <w:p w:rsidR="009A4D42" w:rsidRDefault="00951DD3" w:rsidP="004F44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6086348" cy="28689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E0A7A7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7"/>
                    <a:stretch/>
                  </pic:blipFill>
                  <pic:spPr bwMode="auto">
                    <a:xfrm>
                      <a:off x="0" y="0"/>
                      <a:ext cx="6113127" cy="288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1" w:name="_GoBack"/>
      <w:bookmarkEnd w:id="1"/>
    </w:p>
    <w:p w:rsidR="008C6B2D" w:rsidRDefault="008C6B2D" w:rsidP="00794FFE">
      <w:pPr>
        <w:rPr>
          <w:sz w:val="24"/>
          <w:szCs w:val="24"/>
        </w:rPr>
      </w:pPr>
    </w:p>
    <w:p w:rsidR="00BF4089" w:rsidRDefault="009F6693" w:rsidP="00F33F50">
      <w:pPr>
        <w:pStyle w:val="Heading1"/>
      </w:pPr>
      <w:bookmarkStart w:id="2" w:name="_Toc427392047"/>
      <w:r w:rsidRPr="008C6B2D">
        <w:t>Game Overview</w:t>
      </w:r>
      <w:bookmarkEnd w:id="2"/>
      <w:r w:rsidR="00BF4089">
        <w:t xml:space="preserve"> </w:t>
      </w:r>
    </w:p>
    <w:p w:rsidR="009A4D42" w:rsidRPr="00BF4089" w:rsidRDefault="00794FFE" w:rsidP="005E2D6F">
      <w:pPr>
        <w:pStyle w:val="ListParagraph"/>
        <w:jc w:val="both"/>
        <w:rPr>
          <w:b/>
          <w:sz w:val="24"/>
          <w:szCs w:val="24"/>
        </w:rPr>
      </w:pPr>
      <w:r>
        <w:rPr>
          <w:i/>
          <w:sz w:val="24"/>
          <w:szCs w:val="24"/>
        </w:rPr>
        <w:t>This is a</w:t>
      </w:r>
      <w:r w:rsidR="005E2D6F">
        <w:rPr>
          <w:i/>
          <w:sz w:val="24"/>
          <w:szCs w:val="24"/>
        </w:rPr>
        <w:t xml:space="preserve">n arcade game in which the player has to </w:t>
      </w:r>
      <w:r w:rsidR="00E920F3">
        <w:rPr>
          <w:i/>
          <w:sz w:val="24"/>
          <w:szCs w:val="24"/>
        </w:rPr>
        <w:t>help Superman in regaining his strength and fight the evil</w:t>
      </w:r>
      <w:r>
        <w:rPr>
          <w:i/>
          <w:sz w:val="24"/>
          <w:szCs w:val="24"/>
        </w:rPr>
        <w:t>.</w:t>
      </w:r>
      <w:r w:rsidR="005E2D6F">
        <w:rPr>
          <w:i/>
          <w:sz w:val="24"/>
          <w:szCs w:val="24"/>
        </w:rPr>
        <w:t xml:space="preserve"> The player will get five lives to go, and has to hit the maximum score. The player should </w:t>
      </w:r>
      <w:r w:rsidR="00E920F3">
        <w:rPr>
          <w:i/>
          <w:sz w:val="24"/>
          <w:szCs w:val="24"/>
        </w:rPr>
        <w:t xml:space="preserve">pick the Superman logo to gain energy and should avoid hitting the </w:t>
      </w:r>
      <w:proofErr w:type="spellStart"/>
      <w:r w:rsidR="00E920F3">
        <w:rPr>
          <w:i/>
          <w:sz w:val="24"/>
          <w:szCs w:val="24"/>
        </w:rPr>
        <w:t>kryptonites</w:t>
      </w:r>
      <w:proofErr w:type="spellEnd"/>
      <w:r w:rsidR="00E920F3">
        <w:rPr>
          <w:i/>
          <w:sz w:val="24"/>
          <w:szCs w:val="24"/>
        </w:rPr>
        <w:t xml:space="preserve"> coming from the front</w:t>
      </w:r>
      <w:r w:rsidR="005E2D6F">
        <w:rPr>
          <w:i/>
          <w:sz w:val="24"/>
          <w:szCs w:val="24"/>
        </w:rPr>
        <w:t>. Each ti</w:t>
      </w:r>
      <w:r w:rsidR="00E920F3">
        <w:rPr>
          <w:i/>
          <w:sz w:val="24"/>
          <w:szCs w:val="24"/>
        </w:rPr>
        <w:t>me the player collides with kryptonite</w:t>
      </w:r>
      <w:r w:rsidR="005E2D6F">
        <w:rPr>
          <w:i/>
          <w:sz w:val="24"/>
          <w:szCs w:val="24"/>
        </w:rPr>
        <w:t xml:space="preserve"> will l</w:t>
      </w:r>
      <w:r w:rsidR="00E920F3">
        <w:rPr>
          <w:i/>
          <w:sz w:val="24"/>
          <w:szCs w:val="24"/>
        </w:rPr>
        <w:t>ose one life and for each ‘S’</w:t>
      </w:r>
      <w:r w:rsidR="005E2D6F">
        <w:rPr>
          <w:i/>
          <w:sz w:val="24"/>
          <w:szCs w:val="24"/>
        </w:rPr>
        <w:t xml:space="preserve"> </w:t>
      </w:r>
      <w:r w:rsidR="00E920F3">
        <w:rPr>
          <w:i/>
          <w:sz w:val="24"/>
          <w:szCs w:val="24"/>
        </w:rPr>
        <w:t xml:space="preserve">logo </w:t>
      </w:r>
      <w:r w:rsidR="005E2D6F">
        <w:rPr>
          <w:i/>
          <w:sz w:val="24"/>
          <w:szCs w:val="24"/>
        </w:rPr>
        <w:t>the player will get ten points.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33F50">
      <w:pPr>
        <w:pStyle w:val="Heading1"/>
      </w:pPr>
      <w:bookmarkStart w:id="3" w:name="_Toc427392048"/>
      <w:r w:rsidRPr="008C6B2D">
        <w:t>Game Play Mechanics</w:t>
      </w:r>
      <w:bookmarkEnd w:id="3"/>
    </w:p>
    <w:p w:rsidR="00686D09" w:rsidRPr="00BF4089" w:rsidRDefault="00794FFE" w:rsidP="005E2D6F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game </w:t>
      </w:r>
      <w:r w:rsidR="005E2D6F">
        <w:rPr>
          <w:i/>
          <w:sz w:val="24"/>
          <w:szCs w:val="24"/>
        </w:rPr>
        <w:t>is about the pl</w:t>
      </w:r>
      <w:r w:rsidR="00E920F3">
        <w:rPr>
          <w:i/>
          <w:sz w:val="24"/>
          <w:szCs w:val="24"/>
        </w:rPr>
        <w:t xml:space="preserve">ayer controlling the Superman and save him from the front coming </w:t>
      </w:r>
      <w:proofErr w:type="spellStart"/>
      <w:r w:rsidR="00E920F3">
        <w:rPr>
          <w:i/>
          <w:sz w:val="24"/>
          <w:szCs w:val="24"/>
        </w:rPr>
        <w:t>kryptonites</w:t>
      </w:r>
      <w:proofErr w:type="spellEnd"/>
      <w:r w:rsidR="00E920F3">
        <w:rPr>
          <w:i/>
          <w:sz w:val="24"/>
          <w:szCs w:val="24"/>
        </w:rPr>
        <w:t xml:space="preserve"> and pick as many ‘S’ logos</w:t>
      </w:r>
      <w:r w:rsidR="005E2D6F">
        <w:rPr>
          <w:i/>
          <w:sz w:val="24"/>
          <w:szCs w:val="24"/>
        </w:rPr>
        <w:t xml:space="preserve"> as possible.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F33F50">
      <w:pPr>
        <w:pStyle w:val="Heading1"/>
      </w:pPr>
      <w:bookmarkStart w:id="4" w:name="_Toc427392049"/>
      <w:r w:rsidRPr="008C6B2D">
        <w:t>Controls</w:t>
      </w:r>
      <w:bookmarkEnd w:id="4"/>
    </w:p>
    <w:p w:rsidR="00BF4089" w:rsidRPr="00BF4089" w:rsidRDefault="00E5686D" w:rsidP="005E2D6F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only control that could be used in this game is the mouse. The user can </w:t>
      </w:r>
      <w:r w:rsidR="005E2D6F">
        <w:rPr>
          <w:i/>
          <w:sz w:val="24"/>
          <w:szCs w:val="24"/>
        </w:rPr>
        <w:t xml:space="preserve">move the </w:t>
      </w:r>
      <w:r w:rsidR="00E920F3">
        <w:rPr>
          <w:i/>
          <w:sz w:val="24"/>
          <w:szCs w:val="24"/>
        </w:rPr>
        <w:t>Superman</w:t>
      </w:r>
      <w:r w:rsidR="005E2D6F">
        <w:rPr>
          <w:i/>
          <w:sz w:val="24"/>
          <w:szCs w:val="24"/>
        </w:rPr>
        <w:t xml:space="preserve"> with the help of the mouse up and down</w:t>
      </w:r>
      <w:r w:rsidR="00E920F3">
        <w:rPr>
          <w:i/>
          <w:sz w:val="24"/>
          <w:szCs w:val="24"/>
        </w:rPr>
        <w:t xml:space="preserve"> in some level and right and left in others, while final level will engage the player to move Superman in any direction</w:t>
      </w:r>
      <w:r w:rsidR="005E2D6F">
        <w:rPr>
          <w:i/>
          <w:sz w:val="24"/>
          <w:szCs w:val="24"/>
        </w:rPr>
        <w:t>.</w:t>
      </w:r>
    </w:p>
    <w:p w:rsidR="00686D09" w:rsidRPr="008C6B2D" w:rsidRDefault="00686D09" w:rsidP="00A15B24">
      <w:pPr>
        <w:jc w:val="center"/>
        <w:rPr>
          <w:b/>
          <w:sz w:val="24"/>
          <w:szCs w:val="24"/>
        </w:rPr>
      </w:pPr>
    </w:p>
    <w:p w:rsidR="009F6693" w:rsidRDefault="009F6693" w:rsidP="00F33F50">
      <w:pPr>
        <w:pStyle w:val="Heading1"/>
      </w:pPr>
      <w:bookmarkStart w:id="5" w:name="_Toc427392050"/>
      <w:r w:rsidRPr="008C6B2D">
        <w:t>Saving and Loading</w:t>
      </w:r>
      <w:bookmarkEnd w:id="5"/>
    </w:p>
    <w:p w:rsidR="00BF4089" w:rsidRPr="00BF4089" w:rsidRDefault="00E568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such feature as saving and loading has been added so far, but could be implemented in the upcoming versions.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F33F50">
      <w:pPr>
        <w:pStyle w:val="Heading1"/>
      </w:pPr>
      <w:bookmarkStart w:id="6" w:name="_Toc427392051"/>
      <w:r w:rsidRPr="008C6B2D">
        <w:t>Interface</w:t>
      </w:r>
      <w:r w:rsidR="00D668E0">
        <w:t xml:space="preserve"> Sketch</w:t>
      </w:r>
      <w:bookmarkEnd w:id="6"/>
    </w:p>
    <w:p w:rsidR="00BF4089" w:rsidRDefault="00E568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game interface will give the </w:t>
      </w:r>
      <w:r w:rsidR="00BF48C7">
        <w:rPr>
          <w:i/>
          <w:sz w:val="24"/>
          <w:szCs w:val="24"/>
        </w:rPr>
        <w:t>player instruction at the beginning and then the user can start the game and play.</w:t>
      </w:r>
    </w:p>
    <w:p w:rsidR="00E5686D" w:rsidRPr="00BF4089" w:rsidRDefault="00A15B24" w:rsidP="00F03712">
      <w:pPr>
        <w:pStyle w:val="ListParagraph"/>
        <w:jc w:val="center"/>
        <w:rPr>
          <w:i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lastRenderedPageBreak/>
        <w:drawing>
          <wp:inline distT="0" distB="0" distL="0" distR="0" wp14:anchorId="39D4808E" wp14:editId="28548747">
            <wp:extent cx="2843560" cy="2590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E01CA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65" cy="26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686D09" w:rsidP="00BF48C7">
      <w:pPr>
        <w:jc w:val="center"/>
        <w:rPr>
          <w:b/>
          <w:sz w:val="24"/>
          <w:szCs w:val="24"/>
        </w:rPr>
      </w:pPr>
    </w:p>
    <w:p w:rsidR="009F6693" w:rsidRDefault="009F6693" w:rsidP="00F33F50">
      <w:pPr>
        <w:pStyle w:val="Heading1"/>
      </w:pPr>
      <w:bookmarkStart w:id="7" w:name="_Toc427392052"/>
      <w:r w:rsidRPr="008C6B2D">
        <w:t>Menu and Screen Descriptions</w:t>
      </w:r>
      <w:bookmarkEnd w:id="7"/>
    </w:p>
    <w:p w:rsidR="00E5686D" w:rsidRPr="009F3089" w:rsidRDefault="00E5686D" w:rsidP="00E5686D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 xml:space="preserve">The game have a menu which gives the user a little </w:t>
      </w:r>
      <w:r w:rsidR="00C94950">
        <w:rPr>
          <w:i/>
          <w:sz w:val="24"/>
          <w:szCs w:val="24"/>
        </w:rPr>
        <w:t xml:space="preserve">description </w:t>
      </w:r>
      <w:r>
        <w:rPr>
          <w:i/>
          <w:sz w:val="24"/>
          <w:szCs w:val="24"/>
        </w:rPr>
        <w:t>about the game before starting it.</w:t>
      </w:r>
      <w:r w:rsidR="009F3089">
        <w:rPr>
          <w:i/>
          <w:sz w:val="24"/>
          <w:szCs w:val="24"/>
        </w:rPr>
        <w:t xml:space="preserve"> And the end screen will show the user</w:t>
      </w:r>
      <w:r>
        <w:rPr>
          <w:b/>
          <w:sz w:val="24"/>
          <w:szCs w:val="24"/>
        </w:rPr>
        <w:t xml:space="preserve"> </w:t>
      </w:r>
      <w:r w:rsidR="009F3089">
        <w:rPr>
          <w:sz w:val="24"/>
          <w:szCs w:val="24"/>
        </w:rPr>
        <w:t>his score and the high score.</w:t>
      </w:r>
    </w:p>
    <w:p w:rsidR="00BF4089" w:rsidRPr="00BF4089" w:rsidRDefault="00A15B24" w:rsidP="00C94950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0E651C98" wp14:editId="5806BE85">
            <wp:extent cx="2974588" cy="27101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E03C8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521" cy="27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F33F50">
      <w:pPr>
        <w:pStyle w:val="Heading1"/>
      </w:pPr>
      <w:bookmarkStart w:id="8" w:name="_Toc427392053"/>
      <w:r w:rsidRPr="008C6B2D">
        <w:t>Game World</w:t>
      </w:r>
      <w:bookmarkEnd w:id="8"/>
      <w:r w:rsidR="003E1D34">
        <w:t xml:space="preserve"> </w:t>
      </w:r>
    </w:p>
    <w:p w:rsidR="009F6693" w:rsidRPr="00BF4089" w:rsidRDefault="009D348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game is </w:t>
      </w:r>
      <w:r w:rsidR="00F03712">
        <w:rPr>
          <w:i/>
          <w:sz w:val="24"/>
          <w:szCs w:val="24"/>
        </w:rPr>
        <w:t>on imaginary en</w:t>
      </w:r>
      <w:r w:rsidR="00E920F3">
        <w:rPr>
          <w:i/>
          <w:sz w:val="24"/>
          <w:szCs w:val="24"/>
        </w:rPr>
        <w:t>vironment in which famous comic character Superman is flying and he has to save people and fight evil</w:t>
      </w:r>
      <w:r w:rsidR="00F03712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F33F50">
      <w:pPr>
        <w:pStyle w:val="Heading1"/>
      </w:pPr>
      <w:bookmarkStart w:id="9" w:name="_Toc427392054"/>
      <w:r w:rsidRPr="008C6B2D">
        <w:t>Game Progression</w:t>
      </w:r>
      <w:bookmarkEnd w:id="9"/>
    </w:p>
    <w:p w:rsidR="00CD54F2" w:rsidRPr="008C6B2D" w:rsidRDefault="00CD54F2" w:rsidP="00CD54F2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</w:t>
      </w:r>
      <w:r w:rsidR="009A51DA">
        <w:rPr>
          <w:i/>
          <w:sz w:val="24"/>
          <w:szCs w:val="24"/>
        </w:rPr>
        <w:t>e game progresses as the user</w:t>
      </w:r>
      <w:r w:rsidR="00E920F3">
        <w:rPr>
          <w:i/>
          <w:sz w:val="24"/>
          <w:szCs w:val="24"/>
        </w:rPr>
        <w:t xml:space="preserve"> keeps on saving the Superman</w:t>
      </w:r>
      <w:r w:rsidR="009A51DA">
        <w:rPr>
          <w:i/>
          <w:sz w:val="24"/>
          <w:szCs w:val="24"/>
        </w:rPr>
        <w:t xml:space="preserve"> and will end if the player gets out of lives.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F33F50">
      <w:pPr>
        <w:pStyle w:val="Heading1"/>
      </w:pPr>
      <w:bookmarkStart w:id="10" w:name="_Toc427392055"/>
      <w:r w:rsidRPr="008C6B2D">
        <w:t>Characters</w:t>
      </w:r>
      <w:bookmarkEnd w:id="10"/>
    </w:p>
    <w:p w:rsidR="00686D09" w:rsidRPr="005C2F0F" w:rsidRDefault="00E920F3" w:rsidP="00CD54F2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This game is based on a very famous character Superman</w:t>
      </w:r>
      <w:r w:rsidR="00CD54F2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He is very popular among kids and youngsters.</w:t>
      </w:r>
    </w:p>
    <w:p w:rsidR="00CD54F2" w:rsidRDefault="00CD54F2" w:rsidP="00CD54F2">
      <w:pPr>
        <w:pStyle w:val="ListParagraph"/>
        <w:rPr>
          <w:i/>
          <w:sz w:val="24"/>
          <w:szCs w:val="24"/>
        </w:rPr>
      </w:pPr>
    </w:p>
    <w:p w:rsidR="00CD54F2" w:rsidRPr="00CD54F2" w:rsidRDefault="00CD54F2" w:rsidP="00CD54F2">
      <w:pPr>
        <w:pStyle w:val="ListParagraph"/>
        <w:rPr>
          <w:b/>
          <w:sz w:val="24"/>
          <w:szCs w:val="24"/>
        </w:rPr>
      </w:pPr>
    </w:p>
    <w:p w:rsidR="009F6693" w:rsidRDefault="009F6693" w:rsidP="00F33F50">
      <w:pPr>
        <w:pStyle w:val="Heading1"/>
      </w:pPr>
      <w:bookmarkStart w:id="11" w:name="_Toc427392056"/>
      <w:r w:rsidRPr="008C6B2D">
        <w:t>Enemies</w:t>
      </w:r>
      <w:bookmarkEnd w:id="11"/>
    </w:p>
    <w:p w:rsidR="005C2F0F" w:rsidRPr="005C2F0F" w:rsidRDefault="00CD54F2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</w:t>
      </w:r>
      <w:r w:rsidR="009A51DA">
        <w:rPr>
          <w:i/>
          <w:sz w:val="24"/>
          <w:szCs w:val="24"/>
        </w:rPr>
        <w:t xml:space="preserve">layer has to tackle the </w:t>
      </w:r>
      <w:r w:rsidR="00E920F3">
        <w:rPr>
          <w:i/>
          <w:sz w:val="24"/>
          <w:szCs w:val="24"/>
        </w:rPr>
        <w:t xml:space="preserve">person that is evil, his name is ‘Lex </w:t>
      </w:r>
      <w:proofErr w:type="spellStart"/>
      <w:r w:rsidR="00E920F3">
        <w:rPr>
          <w:i/>
          <w:sz w:val="24"/>
          <w:szCs w:val="24"/>
        </w:rPr>
        <w:t>Luthor</w:t>
      </w:r>
      <w:proofErr w:type="spellEnd"/>
      <w:r w:rsidR="00E920F3">
        <w:rPr>
          <w:i/>
          <w:sz w:val="24"/>
          <w:szCs w:val="24"/>
        </w:rPr>
        <w:t>’</w:t>
      </w:r>
      <w:r w:rsidR="009A51DA">
        <w:rPr>
          <w:i/>
          <w:sz w:val="24"/>
          <w:szCs w:val="24"/>
        </w:rPr>
        <w:t>.</w:t>
      </w:r>
      <w:r w:rsidR="00E920F3">
        <w:rPr>
          <w:i/>
          <w:sz w:val="24"/>
          <w:szCs w:val="24"/>
        </w:rPr>
        <w:t xml:space="preserve"> He is one of the business tycoons of the city of the metropolis.</w:t>
      </w:r>
    </w:p>
    <w:p w:rsidR="00975AEA" w:rsidRPr="008C6B2D" w:rsidRDefault="00975AEA" w:rsidP="00975AEA">
      <w:pPr>
        <w:rPr>
          <w:b/>
          <w:sz w:val="24"/>
          <w:szCs w:val="24"/>
        </w:rPr>
      </w:pPr>
    </w:p>
    <w:p w:rsidR="00F7297D" w:rsidRDefault="00F7297D" w:rsidP="00F7297D">
      <w:pPr>
        <w:pStyle w:val="Heading1"/>
      </w:pPr>
      <w:bookmarkStart w:id="12" w:name="_Toc427392057"/>
      <w:r>
        <w:t>Scripts</w:t>
      </w:r>
      <w:bookmarkEnd w:id="12"/>
    </w:p>
    <w:p w:rsidR="00F7297D" w:rsidRDefault="00F7297D" w:rsidP="00F7297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Creation of this game was done in JavaScript.</w:t>
      </w:r>
    </w:p>
    <w:p w:rsidR="00975AEA" w:rsidRDefault="00975AEA" w:rsidP="00975AEA">
      <w:pPr>
        <w:pStyle w:val="ListParagraph"/>
        <w:rPr>
          <w:i/>
          <w:sz w:val="24"/>
          <w:szCs w:val="24"/>
        </w:rPr>
      </w:pPr>
    </w:p>
    <w:p w:rsidR="00F7297D" w:rsidRDefault="00F7297D" w:rsidP="00975AEA">
      <w:pPr>
        <w:pStyle w:val="ListParagraph"/>
        <w:rPr>
          <w:i/>
          <w:sz w:val="24"/>
          <w:szCs w:val="24"/>
        </w:rPr>
      </w:pPr>
    </w:p>
    <w:p w:rsidR="00F7297D" w:rsidRDefault="00F7297D" w:rsidP="00F7297D">
      <w:pPr>
        <w:pStyle w:val="Heading1"/>
      </w:pPr>
      <w:bookmarkStart w:id="13" w:name="_Toc427392058"/>
      <w:r>
        <w:t>Scoring</w:t>
      </w:r>
      <w:bookmarkEnd w:id="13"/>
    </w:p>
    <w:p w:rsidR="00F7297D" w:rsidRDefault="00F7297D" w:rsidP="00975AE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score infi</w:t>
      </w:r>
      <w:r w:rsidR="00E920F3">
        <w:rPr>
          <w:i/>
          <w:sz w:val="24"/>
          <w:szCs w:val="24"/>
        </w:rPr>
        <w:t>nite, as the player picks up the power or save lives of people</w:t>
      </w:r>
      <w:r>
        <w:rPr>
          <w:i/>
          <w:sz w:val="24"/>
          <w:szCs w:val="24"/>
        </w:rPr>
        <w:t xml:space="preserve"> each time he will be awarded ten points for that.</w:t>
      </w:r>
    </w:p>
    <w:p w:rsidR="00975AEA" w:rsidRPr="008C6B2D" w:rsidRDefault="00975AEA" w:rsidP="00975AEA">
      <w:pPr>
        <w:rPr>
          <w:b/>
          <w:sz w:val="24"/>
          <w:szCs w:val="24"/>
        </w:rPr>
      </w:pPr>
    </w:p>
    <w:p w:rsidR="00975AEA" w:rsidRDefault="00975AEA" w:rsidP="00975AEA">
      <w:pPr>
        <w:pStyle w:val="Heading1"/>
      </w:pPr>
      <w:bookmarkStart w:id="14" w:name="_Toc427392059"/>
      <w:r w:rsidRPr="008C6B2D">
        <w:t>Cheat Codes</w:t>
      </w:r>
      <w:bookmarkEnd w:id="14"/>
    </w:p>
    <w:p w:rsidR="00975AEA" w:rsidRDefault="00975AEA" w:rsidP="00975AE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cheat codes are applicable for this game so far as the difficulty level is not much. But could be considered in the forthcoming versions.</w:t>
      </w:r>
    </w:p>
    <w:p w:rsidR="00975AEA" w:rsidRDefault="00975AEA" w:rsidP="00975AEA">
      <w:pPr>
        <w:pStyle w:val="ListParagraph"/>
        <w:rPr>
          <w:i/>
          <w:sz w:val="24"/>
          <w:szCs w:val="24"/>
        </w:rPr>
      </w:pPr>
    </w:p>
    <w:p w:rsidR="00CD54F2" w:rsidRPr="00E5686D" w:rsidRDefault="00CD54F2" w:rsidP="00E5686D">
      <w:pPr>
        <w:pStyle w:val="ListParagraph"/>
        <w:rPr>
          <w:i/>
          <w:sz w:val="24"/>
          <w:szCs w:val="24"/>
        </w:rPr>
      </w:pPr>
    </w:p>
    <w:p w:rsidR="009F6693" w:rsidRDefault="009F6693" w:rsidP="00F33F50">
      <w:pPr>
        <w:pStyle w:val="Heading1"/>
      </w:pPr>
      <w:bookmarkStart w:id="15" w:name="_Toc427392060"/>
      <w:r w:rsidRPr="008C6B2D">
        <w:lastRenderedPageBreak/>
        <w:t>Design Notes</w:t>
      </w:r>
      <w:bookmarkEnd w:id="15"/>
    </w:p>
    <w:p w:rsidR="005C2F0F" w:rsidRPr="005C2F0F" w:rsidRDefault="00CD54F2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designing of the game is kept simple to make it more user friendly. And the images used are from the various external sources.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F33F50">
      <w:pPr>
        <w:pStyle w:val="Heading1"/>
      </w:pPr>
      <w:bookmarkStart w:id="16" w:name="_Toc427392061"/>
      <w:r w:rsidRPr="008C6B2D">
        <w:t>Future Features</w:t>
      </w:r>
      <w:bookmarkEnd w:id="16"/>
    </w:p>
    <w:p w:rsidR="005C2F0F" w:rsidRDefault="00CD54F2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 future the new features could be introduces like 3D characters, virtual weapon</w:t>
      </w:r>
      <w:r w:rsidR="00F33F50">
        <w:rPr>
          <w:i/>
          <w:sz w:val="24"/>
          <w:szCs w:val="24"/>
        </w:rPr>
        <w:t>s, sound effects, graphical ren</w:t>
      </w:r>
      <w:r>
        <w:rPr>
          <w:i/>
          <w:sz w:val="24"/>
          <w:szCs w:val="24"/>
        </w:rPr>
        <w:t>dering,</w:t>
      </w:r>
      <w:r w:rsidR="00F33F5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etc.</w:t>
      </w:r>
    </w:p>
    <w:p w:rsidR="00F67A14" w:rsidRDefault="00F67A14" w:rsidP="005C2F0F">
      <w:pPr>
        <w:pStyle w:val="ListParagraph"/>
        <w:rPr>
          <w:i/>
          <w:sz w:val="24"/>
          <w:szCs w:val="24"/>
        </w:rPr>
      </w:pPr>
    </w:p>
    <w:p w:rsidR="00A41B20" w:rsidRDefault="00A41B20" w:rsidP="00A41B20">
      <w:pPr>
        <w:pStyle w:val="Heading1"/>
      </w:pPr>
      <w:bookmarkStart w:id="17" w:name="_Toc427392062"/>
      <w:r>
        <w:t>Sound Index</w:t>
      </w:r>
      <w:bookmarkEnd w:id="17"/>
    </w:p>
    <w:p w:rsidR="00A41B20" w:rsidRPr="00F67A14" w:rsidRDefault="00A41B20" w:rsidP="00A41B20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The game has only three sounds</w:t>
      </w:r>
    </w:p>
    <w:p w:rsidR="00A41B20" w:rsidRDefault="0001448F" w:rsidP="00A41B2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kryptonite.mp3 – for the falling kryptonite</w:t>
      </w:r>
    </w:p>
    <w:p w:rsidR="00A41B20" w:rsidRDefault="0001448F" w:rsidP="00A41B2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laser</w:t>
      </w:r>
      <w:r w:rsidR="00A41B20">
        <w:rPr>
          <w:i/>
          <w:sz w:val="24"/>
          <w:szCs w:val="24"/>
        </w:rPr>
        <w:t xml:space="preserve">.mp3 – for the </w:t>
      </w:r>
      <w:r>
        <w:rPr>
          <w:i/>
          <w:sz w:val="24"/>
          <w:szCs w:val="24"/>
        </w:rPr>
        <w:t>laser shot hit</w:t>
      </w:r>
    </w:p>
    <w:p w:rsidR="00A41B20" w:rsidRDefault="0001448F" w:rsidP="00A41B2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powerup</w:t>
      </w:r>
      <w:r w:rsidR="00A41B20">
        <w:rPr>
          <w:i/>
          <w:sz w:val="24"/>
          <w:szCs w:val="24"/>
        </w:rPr>
        <w:t xml:space="preserve">.mp3 – </w:t>
      </w:r>
      <w:r>
        <w:rPr>
          <w:i/>
          <w:sz w:val="24"/>
          <w:szCs w:val="24"/>
        </w:rPr>
        <w:t>when Superman will gain power</w:t>
      </w:r>
    </w:p>
    <w:p w:rsidR="0001448F" w:rsidRPr="0001448F" w:rsidRDefault="0001448F" w:rsidP="0001448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superman.mp3 – this will be played during the gameplay</w:t>
      </w:r>
    </w:p>
    <w:p w:rsidR="00A41B20" w:rsidRDefault="00A41B20" w:rsidP="00A41B20">
      <w:pPr>
        <w:pStyle w:val="ListParagraph"/>
        <w:ind w:left="1440"/>
        <w:rPr>
          <w:i/>
          <w:sz w:val="24"/>
          <w:szCs w:val="24"/>
        </w:rPr>
      </w:pPr>
    </w:p>
    <w:p w:rsidR="00A41B20" w:rsidRDefault="00042686" w:rsidP="00A41B20">
      <w:pPr>
        <w:pStyle w:val="Heading1"/>
      </w:pPr>
      <w:bookmarkStart w:id="18" w:name="_Toc427392063"/>
      <w:r>
        <w:t>Art / Multimedia</w:t>
      </w:r>
      <w:r w:rsidR="00A41B20">
        <w:t xml:space="preserve"> Index</w:t>
      </w:r>
      <w:bookmarkEnd w:id="18"/>
    </w:p>
    <w:p w:rsidR="00A41B20" w:rsidRPr="00F67A14" w:rsidRDefault="00A41B20" w:rsidP="00A41B20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The </w:t>
      </w:r>
      <w:r w:rsidR="00042686">
        <w:rPr>
          <w:i/>
          <w:sz w:val="24"/>
          <w:szCs w:val="24"/>
        </w:rPr>
        <w:t xml:space="preserve">development of </w:t>
      </w:r>
      <w:r>
        <w:rPr>
          <w:i/>
          <w:sz w:val="24"/>
          <w:szCs w:val="24"/>
        </w:rPr>
        <w:t xml:space="preserve">game has </w:t>
      </w:r>
      <w:r w:rsidR="00042686">
        <w:rPr>
          <w:i/>
          <w:sz w:val="24"/>
          <w:szCs w:val="24"/>
        </w:rPr>
        <w:t xml:space="preserve">many images </w:t>
      </w:r>
    </w:p>
    <w:p w:rsidR="004775F9" w:rsidRDefault="004775F9" w:rsidP="004775F9">
      <w:pPr>
        <w:pStyle w:val="ListParagraph"/>
        <w:numPr>
          <w:ilvl w:val="0"/>
          <w:numId w:val="3"/>
        </w:numPr>
      </w:pPr>
      <w:r>
        <w:t>buildings1</w:t>
      </w:r>
      <w:r w:rsidRPr="00042686">
        <w:t>.png</w:t>
      </w:r>
    </w:p>
    <w:p w:rsidR="004775F9" w:rsidRDefault="004775F9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1409700" cy="352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uildings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040" cy="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numPr>
          <w:ilvl w:val="0"/>
          <w:numId w:val="3"/>
        </w:numPr>
      </w:pPr>
      <w:r>
        <w:t>buildings2</w:t>
      </w:r>
      <w:r w:rsidRPr="00042686">
        <w:t>.png</w:t>
      </w:r>
    </w:p>
    <w:p w:rsidR="004775F9" w:rsidRDefault="004775F9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1381125" cy="3452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uildings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24" cy="35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numPr>
          <w:ilvl w:val="0"/>
          <w:numId w:val="3"/>
        </w:numPr>
      </w:pPr>
      <w:r>
        <w:t>buildings3</w:t>
      </w:r>
      <w:r w:rsidRPr="00042686">
        <w:t>.png</w:t>
      </w:r>
    </w:p>
    <w:p w:rsidR="004775F9" w:rsidRDefault="004775F9" w:rsidP="004775F9">
      <w:pPr>
        <w:ind w:left="1418"/>
      </w:pPr>
      <w:r>
        <w:rPr>
          <w:noProof/>
          <w:lang w:eastAsia="en-CA"/>
        </w:rPr>
        <w:drawing>
          <wp:inline distT="0" distB="0" distL="0" distR="0">
            <wp:extent cx="1400175" cy="3500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uildings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295" cy="3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86" w:rsidRDefault="00042686" w:rsidP="00042686">
      <w:pPr>
        <w:pStyle w:val="ListParagraph"/>
        <w:numPr>
          <w:ilvl w:val="0"/>
          <w:numId w:val="3"/>
        </w:numPr>
      </w:pPr>
      <w:r w:rsidRPr="00042686">
        <w:t>cloud_1.png</w:t>
      </w:r>
    </w:p>
    <w:p w:rsidR="003026BE" w:rsidRDefault="003026BE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819150" cy="459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ud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234" cy="4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E" w:rsidRDefault="003026BE" w:rsidP="00042686">
      <w:pPr>
        <w:pStyle w:val="ListParagraph"/>
        <w:numPr>
          <w:ilvl w:val="0"/>
          <w:numId w:val="3"/>
        </w:numPr>
      </w:pPr>
      <w:r>
        <w:t>cloud_2</w:t>
      </w:r>
      <w:r w:rsidR="00042686" w:rsidRPr="00042686">
        <w:t>.png</w:t>
      </w:r>
    </w:p>
    <w:p w:rsidR="00042686" w:rsidRDefault="003026BE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763D093" wp14:editId="6B455285">
            <wp:extent cx="742950" cy="417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ud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83" cy="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86" w:rsidRDefault="003026BE" w:rsidP="00042686">
      <w:pPr>
        <w:pStyle w:val="ListParagraph"/>
        <w:numPr>
          <w:ilvl w:val="0"/>
          <w:numId w:val="3"/>
        </w:numPr>
      </w:pPr>
      <w:r>
        <w:lastRenderedPageBreak/>
        <w:t>cloud_3</w:t>
      </w:r>
      <w:r w:rsidR="00042686" w:rsidRPr="00042686">
        <w:t>.png</w:t>
      </w:r>
    </w:p>
    <w:p w:rsidR="003026BE" w:rsidRDefault="003026BE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D7B9E38" wp14:editId="6A71A561">
            <wp:extent cx="666750" cy="43755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ud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32" cy="4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E" w:rsidRDefault="003026BE" w:rsidP="003026BE">
      <w:pPr>
        <w:pStyle w:val="ListParagraph"/>
        <w:numPr>
          <w:ilvl w:val="0"/>
          <w:numId w:val="3"/>
        </w:numPr>
      </w:pPr>
      <w:r>
        <w:t>cloud_4</w:t>
      </w:r>
      <w:r w:rsidR="00042686" w:rsidRPr="00042686">
        <w:t>.png</w:t>
      </w:r>
    </w:p>
    <w:p w:rsidR="003026BE" w:rsidRDefault="003026BE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24E26EAE" wp14:editId="1DBCC707">
            <wp:extent cx="571500" cy="3100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ud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57" cy="3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86" w:rsidRDefault="003026BE" w:rsidP="00042686">
      <w:pPr>
        <w:pStyle w:val="ListParagraph"/>
        <w:numPr>
          <w:ilvl w:val="0"/>
          <w:numId w:val="3"/>
        </w:numPr>
      </w:pPr>
      <w:r>
        <w:t>cloud_5</w:t>
      </w:r>
      <w:r w:rsidR="00042686" w:rsidRPr="00042686">
        <w:t>.png</w:t>
      </w:r>
    </w:p>
    <w:p w:rsidR="004775F9" w:rsidRDefault="00302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29AEBD35" wp14:editId="2F9D5C4C">
            <wp:extent cx="558799" cy="314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ud_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8" cy="3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86" w:rsidRDefault="003026BE" w:rsidP="003026BE">
      <w:pPr>
        <w:pStyle w:val="ListParagraph"/>
        <w:numPr>
          <w:ilvl w:val="0"/>
          <w:numId w:val="3"/>
        </w:numPr>
      </w:pPr>
      <w:r w:rsidRPr="003026BE">
        <w:t>dat-to-night.png</w:t>
      </w:r>
    </w:p>
    <w:p w:rsidR="004775F9" w:rsidRDefault="00302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590550" cy="13011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-to-nigh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7533" cy="13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E" w:rsidRDefault="003026BE" w:rsidP="004775F9">
      <w:pPr>
        <w:pStyle w:val="ListParagraph"/>
        <w:ind w:left="1440"/>
      </w:pP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kryptonite.png</w:t>
      </w:r>
    </w:p>
    <w:p w:rsidR="004775F9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714286" cy="3333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ryptoni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numPr>
          <w:ilvl w:val="0"/>
          <w:numId w:val="3"/>
        </w:numPr>
      </w:pPr>
      <w:r>
        <w:t>laser.png</w:t>
      </w:r>
    </w:p>
    <w:p w:rsidR="004775F9" w:rsidRDefault="008666BE" w:rsidP="008666BE">
      <w:pPr>
        <w:pStyle w:val="ListParagraph"/>
        <w:ind w:left="1418"/>
      </w:pPr>
      <w:r>
        <w:rPr>
          <w:noProof/>
          <w:lang w:eastAsia="en-CA"/>
        </w:rPr>
        <w:drawing>
          <wp:inline distT="0" distB="0" distL="0" distR="0">
            <wp:extent cx="1371597" cy="152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ser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ind w:left="1440"/>
      </w:pP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lex.png</w:t>
      </w:r>
    </w:p>
    <w:p w:rsidR="004775F9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666750" cy="987779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x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30" cy="10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missile.png</w:t>
      </w:r>
    </w:p>
    <w:p w:rsidR="004775F9" w:rsidRDefault="008666BE" w:rsidP="008666BE">
      <w:pPr>
        <w:pStyle w:val="ListParagraph"/>
        <w:ind w:left="1418"/>
      </w:pPr>
      <w:r>
        <w:rPr>
          <w:noProof/>
          <w:lang w:eastAsia="en-CA"/>
        </w:rPr>
        <w:drawing>
          <wp:inline distT="0" distB="0" distL="0" distR="0">
            <wp:extent cx="681903" cy="20002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issil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08" cy="2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ind w:left="1440"/>
      </w:pP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people1.png</w:t>
      </w:r>
    </w:p>
    <w:p w:rsidR="004775F9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952633" cy="8192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eople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people2.png</w:t>
      </w:r>
    </w:p>
    <w:p w:rsidR="004775F9" w:rsidRDefault="008666BE" w:rsidP="008666BE">
      <w:pPr>
        <w:pStyle w:val="ListParagraph"/>
        <w:ind w:left="1418"/>
      </w:pPr>
      <w:r>
        <w:rPr>
          <w:noProof/>
          <w:lang w:eastAsia="en-CA"/>
        </w:rPr>
        <w:lastRenderedPageBreak/>
        <w:drawing>
          <wp:inline distT="0" distB="0" distL="0" distR="0">
            <wp:extent cx="762106" cy="9526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opl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ind w:left="1440"/>
      </w:pP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people3.png</w:t>
      </w:r>
    </w:p>
    <w:p w:rsidR="004775F9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952633" cy="857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eople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people4.png</w:t>
      </w:r>
    </w:p>
    <w:p w:rsidR="004775F9" w:rsidRDefault="008666BE" w:rsidP="008666BE">
      <w:pPr>
        <w:pStyle w:val="ListParagraph"/>
        <w:ind w:left="1276"/>
      </w:pPr>
      <w:r>
        <w:rPr>
          <w:noProof/>
          <w:lang w:eastAsia="en-CA"/>
        </w:rPr>
        <w:drawing>
          <wp:inline distT="0" distB="0" distL="0" distR="0">
            <wp:extent cx="952633" cy="86689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ople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ind w:left="1440"/>
      </w:pPr>
    </w:p>
    <w:p w:rsidR="004775F9" w:rsidRDefault="004775F9" w:rsidP="003026BE">
      <w:pPr>
        <w:pStyle w:val="ListParagraph"/>
        <w:numPr>
          <w:ilvl w:val="0"/>
          <w:numId w:val="3"/>
        </w:numPr>
      </w:pPr>
      <w:r>
        <w:t>people5.png</w:t>
      </w:r>
    </w:p>
    <w:p w:rsidR="004775F9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933450" cy="588074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eople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49" cy="5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E" w:rsidRDefault="003026BE" w:rsidP="003026BE">
      <w:pPr>
        <w:pStyle w:val="ListParagraph"/>
        <w:numPr>
          <w:ilvl w:val="0"/>
          <w:numId w:val="3"/>
        </w:numPr>
      </w:pPr>
      <w:r w:rsidRPr="003026BE">
        <w:t>playagain.png</w:t>
      </w:r>
    </w:p>
    <w:p w:rsidR="003026BE" w:rsidRDefault="003026BE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923925" cy="2871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ayagai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24" cy="2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E" w:rsidRDefault="003026BE" w:rsidP="003026BE">
      <w:pPr>
        <w:pStyle w:val="ListParagraph"/>
        <w:numPr>
          <w:ilvl w:val="0"/>
          <w:numId w:val="3"/>
        </w:numPr>
      </w:pPr>
      <w:r w:rsidRPr="003026BE">
        <w:t>start.png</w:t>
      </w:r>
    </w:p>
    <w:p w:rsidR="003026BE" w:rsidRDefault="003026BE" w:rsidP="003026B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542925" cy="26568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r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5" cy="2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3026BE" w:rsidP="003026BE">
      <w:pPr>
        <w:pStyle w:val="ListParagraph"/>
        <w:numPr>
          <w:ilvl w:val="0"/>
          <w:numId w:val="3"/>
        </w:numPr>
      </w:pPr>
      <w:bookmarkStart w:id="19" w:name="OLE_LINK3"/>
      <w:bookmarkStart w:id="20" w:name="OLE_LINK4"/>
      <w:r w:rsidRPr="003026BE">
        <w:t>sunmoon.png</w:t>
      </w:r>
    </w:p>
    <w:p w:rsidR="003026BE" w:rsidRDefault="004775F9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34F417B2" wp14:editId="133DCA6E">
            <wp:extent cx="43230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nmoon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2" cy="9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bookmarkEnd w:id="20"/>
    <w:p w:rsidR="004775F9" w:rsidRDefault="004775F9" w:rsidP="004775F9">
      <w:pPr>
        <w:pStyle w:val="ListParagraph"/>
        <w:numPr>
          <w:ilvl w:val="0"/>
          <w:numId w:val="3"/>
        </w:numPr>
      </w:pPr>
      <w:r>
        <w:t>s-logo</w:t>
      </w:r>
      <w:r w:rsidRPr="003026BE">
        <w:t>.png</w:t>
      </w:r>
    </w:p>
    <w:p w:rsidR="004775F9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676275" cy="454072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-logo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06" cy="4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F9" w:rsidRDefault="004775F9" w:rsidP="004775F9">
      <w:pPr>
        <w:pStyle w:val="ListParagraph"/>
        <w:numPr>
          <w:ilvl w:val="0"/>
          <w:numId w:val="3"/>
        </w:numPr>
      </w:pPr>
      <w:r>
        <w:t>superman.png</w:t>
      </w:r>
    </w:p>
    <w:p w:rsidR="003026BE" w:rsidRDefault="008666BE" w:rsidP="004775F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1428750" cy="549228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uperma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92" cy="5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E" w:rsidRDefault="003026BE" w:rsidP="003026BE">
      <w:pPr>
        <w:pStyle w:val="ListParagraph"/>
        <w:ind w:left="1440"/>
      </w:pPr>
    </w:p>
    <w:p w:rsidR="00CE175C" w:rsidRDefault="00CE175C" w:rsidP="00CE175C">
      <w:pPr>
        <w:pStyle w:val="Heading1"/>
      </w:pPr>
      <w:bookmarkStart w:id="21" w:name="_Toc427392064"/>
      <w:r>
        <w:lastRenderedPageBreak/>
        <w:t>References</w:t>
      </w:r>
      <w:bookmarkEnd w:id="21"/>
    </w:p>
    <w:p w:rsidR="009A51DA" w:rsidRDefault="009A51DA" w:rsidP="009A51DA">
      <w:pPr>
        <w:ind w:left="720"/>
        <w:rPr>
          <w:i/>
        </w:rPr>
      </w:pPr>
      <w:r>
        <w:rPr>
          <w:i/>
        </w:rPr>
        <w:t>The images used in this are taken from various sources</w:t>
      </w:r>
    </w:p>
    <w:p w:rsidR="009A51DA" w:rsidRDefault="009A51DA" w:rsidP="009A51DA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Google images</w:t>
      </w:r>
    </w:p>
    <w:p w:rsidR="009A51DA" w:rsidRDefault="009A51DA" w:rsidP="009A51DA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Hdwallpaers</w:t>
      </w:r>
      <w:proofErr w:type="spellEnd"/>
    </w:p>
    <w:p w:rsidR="009A51DA" w:rsidRDefault="009A51DA" w:rsidP="009A51DA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Superbwallpaers</w:t>
      </w:r>
      <w:proofErr w:type="spellEnd"/>
    </w:p>
    <w:p w:rsidR="009A51DA" w:rsidRPr="00CE175C" w:rsidRDefault="009A51DA" w:rsidP="009A51DA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Wallpapersguy</w:t>
      </w:r>
      <w:proofErr w:type="spellEnd"/>
    </w:p>
    <w:p w:rsidR="009A51DA" w:rsidRDefault="009A51DA" w:rsidP="009A51DA">
      <w:pPr>
        <w:ind w:left="720"/>
        <w:rPr>
          <w:i/>
        </w:rPr>
      </w:pPr>
      <w:r>
        <w:rPr>
          <w:i/>
        </w:rPr>
        <w:t xml:space="preserve">The buttons used in this are taken from </w:t>
      </w:r>
      <w:r w:rsidR="008C375A">
        <w:rPr>
          <w:i/>
        </w:rPr>
        <w:t>website</w:t>
      </w:r>
    </w:p>
    <w:p w:rsidR="009A51DA" w:rsidRPr="00CE175C" w:rsidRDefault="008C375A" w:rsidP="009A51DA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dabuttonfactory</w:t>
      </w:r>
      <w:proofErr w:type="spellEnd"/>
    </w:p>
    <w:p w:rsidR="00CE175C" w:rsidRPr="00CE175C" w:rsidRDefault="00CE175C" w:rsidP="009A51DA">
      <w:pPr>
        <w:ind w:left="720"/>
        <w:rPr>
          <w:i/>
        </w:rPr>
      </w:pPr>
    </w:p>
    <w:sectPr w:rsidR="00CE175C" w:rsidRPr="00CE175C" w:rsidSect="008E601F">
      <w:headerReference w:type="even" r:id="rId40"/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B6B" w:rsidRDefault="00545B6B" w:rsidP="00C152DC">
      <w:pPr>
        <w:spacing w:after="0" w:line="240" w:lineRule="auto"/>
      </w:pPr>
      <w:r>
        <w:separator/>
      </w:r>
    </w:p>
  </w:endnote>
  <w:endnote w:type="continuationSeparator" w:id="0">
    <w:p w:rsidR="00545B6B" w:rsidRDefault="00545B6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1DD3" w:rsidRPr="00951DD3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D54F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COMP 397 – Web Game </w:t>
    </w:r>
    <w:proofErr w:type="spellStart"/>
    <w:r>
      <w:rPr>
        <w:rFonts w:asciiTheme="majorHAnsi" w:hAnsiTheme="majorHAnsi"/>
      </w:rPr>
      <w:t>Prog</w:t>
    </w:r>
    <w:proofErr w:type="spellEnd"/>
    <w:r>
      <w:rPr>
        <w:rFonts w:asciiTheme="majorHAnsi" w:hAnsiTheme="majorHAnsi"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1DD3" w:rsidRPr="00951DD3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B6B" w:rsidRDefault="00545B6B" w:rsidP="00C152DC">
      <w:pPr>
        <w:spacing w:after="0" w:line="240" w:lineRule="auto"/>
      </w:pPr>
      <w:r>
        <w:separator/>
      </w:r>
    </w:p>
  </w:footnote>
  <w:footnote w:type="continuationSeparator" w:id="0">
    <w:p w:rsidR="00545B6B" w:rsidRDefault="00545B6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C65B5">
                <w:rPr>
                  <w:b/>
                  <w:bCs/>
                  <w:caps/>
                  <w:sz w:val="24"/>
                  <w:szCs w:val="24"/>
                  <w:lang w:val="en-US"/>
                </w:rPr>
                <w:t>Arcade Game 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8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666B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14</w:t>
              </w:r>
              <w:r w:rsidR="006C65B5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08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666B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14,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C65B5">
                <w:rPr>
                  <w:b/>
                  <w:bCs/>
                  <w:caps/>
                  <w:sz w:val="24"/>
                  <w:szCs w:val="24"/>
                  <w:lang w:val="en-US"/>
                </w:rPr>
                <w:t>Arcade Game 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86B37"/>
    <w:multiLevelType w:val="hybridMultilevel"/>
    <w:tmpl w:val="C5B6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64208"/>
    <w:multiLevelType w:val="hybridMultilevel"/>
    <w:tmpl w:val="CF1CDF1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8D33AA"/>
    <w:multiLevelType w:val="hybridMultilevel"/>
    <w:tmpl w:val="73EA5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97843"/>
    <w:multiLevelType w:val="hybridMultilevel"/>
    <w:tmpl w:val="C5C25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1448F"/>
    <w:rsid w:val="00021BBC"/>
    <w:rsid w:val="00023AF4"/>
    <w:rsid w:val="00041C8A"/>
    <w:rsid w:val="00042686"/>
    <w:rsid w:val="00080D8D"/>
    <w:rsid w:val="000B64AD"/>
    <w:rsid w:val="002E0CCD"/>
    <w:rsid w:val="003026BE"/>
    <w:rsid w:val="003161ED"/>
    <w:rsid w:val="003E1D34"/>
    <w:rsid w:val="003E1D56"/>
    <w:rsid w:val="00420F46"/>
    <w:rsid w:val="00423A1E"/>
    <w:rsid w:val="004775F9"/>
    <w:rsid w:val="004F4489"/>
    <w:rsid w:val="0050483D"/>
    <w:rsid w:val="0052734F"/>
    <w:rsid w:val="00545B6B"/>
    <w:rsid w:val="005C2F0F"/>
    <w:rsid w:val="005E2D6F"/>
    <w:rsid w:val="00686D09"/>
    <w:rsid w:val="00691022"/>
    <w:rsid w:val="006C65B5"/>
    <w:rsid w:val="006F18E6"/>
    <w:rsid w:val="007276A0"/>
    <w:rsid w:val="00744BAC"/>
    <w:rsid w:val="00794FFE"/>
    <w:rsid w:val="007B410E"/>
    <w:rsid w:val="007D2A8E"/>
    <w:rsid w:val="00846FF1"/>
    <w:rsid w:val="008666BE"/>
    <w:rsid w:val="008C375A"/>
    <w:rsid w:val="008C6B2D"/>
    <w:rsid w:val="008E601F"/>
    <w:rsid w:val="008F3C94"/>
    <w:rsid w:val="00951DD3"/>
    <w:rsid w:val="00953C99"/>
    <w:rsid w:val="009670B5"/>
    <w:rsid w:val="00975AEA"/>
    <w:rsid w:val="009805B4"/>
    <w:rsid w:val="00996533"/>
    <w:rsid w:val="009A4D42"/>
    <w:rsid w:val="009A51DA"/>
    <w:rsid w:val="009A690B"/>
    <w:rsid w:val="009D3481"/>
    <w:rsid w:val="009F3089"/>
    <w:rsid w:val="009F6693"/>
    <w:rsid w:val="009F6F98"/>
    <w:rsid w:val="00A15B24"/>
    <w:rsid w:val="00A3471F"/>
    <w:rsid w:val="00A41B20"/>
    <w:rsid w:val="00AA765B"/>
    <w:rsid w:val="00AD223E"/>
    <w:rsid w:val="00BF4089"/>
    <w:rsid w:val="00BF48C7"/>
    <w:rsid w:val="00C152DC"/>
    <w:rsid w:val="00C94950"/>
    <w:rsid w:val="00CD54F2"/>
    <w:rsid w:val="00CE175C"/>
    <w:rsid w:val="00CE590A"/>
    <w:rsid w:val="00D668E0"/>
    <w:rsid w:val="00D82416"/>
    <w:rsid w:val="00DC44FD"/>
    <w:rsid w:val="00DE2AE0"/>
    <w:rsid w:val="00E45495"/>
    <w:rsid w:val="00E5686D"/>
    <w:rsid w:val="00E920F3"/>
    <w:rsid w:val="00EB6F93"/>
    <w:rsid w:val="00F03712"/>
    <w:rsid w:val="00F16F10"/>
    <w:rsid w:val="00F33F50"/>
    <w:rsid w:val="00F35C9E"/>
    <w:rsid w:val="00F362D0"/>
    <w:rsid w:val="00F564CA"/>
    <w:rsid w:val="00F67A14"/>
    <w:rsid w:val="00F7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FD87AB-D036-43E4-9476-944CDC6A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F33F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F5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3F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F5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44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tmp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2015-08-14T00:00:00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C52470-D5E7-485A-BD1C-A637CB00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108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Arcade Game Final</vt:lpstr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Arcade Game Final</dc:title>
  <dc:subject>Documentation</dc:subject>
  <dc:creator>By: Syeda Mehreen , Rukshar Patel</dc:creator>
  <cp:lastModifiedBy>Rukshar Patel</cp:lastModifiedBy>
  <cp:revision>19</cp:revision>
  <dcterms:created xsi:type="dcterms:W3CDTF">2015-04-18T03:15:00Z</dcterms:created>
  <dcterms:modified xsi:type="dcterms:W3CDTF">2015-08-15T15:04:00Z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